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6B56" w14:textId="77777777" w:rsidR="006859D3" w:rsidRPr="00B471C7" w:rsidRDefault="001634D5">
      <w:pPr>
        <w:pStyle w:val="berschrift1"/>
      </w:pPr>
      <w:r>
        <w:t>Magento App Functions</w:t>
      </w:r>
    </w:p>
    <w:p w14:paraId="0E56E6BC" w14:textId="2D86785A" w:rsidR="009F0416" w:rsidRDefault="009F0416" w:rsidP="009F0416">
      <w:pPr>
        <w:pStyle w:val="Listennummer"/>
      </w:pPr>
      <w:r w:rsidRPr="003C7A4F">
        <w:rPr>
          <w:rStyle w:val="berschrift3Zchn"/>
        </w:rPr>
        <w:t>Statistic</w:t>
      </w:r>
      <w:r w:rsidR="00C85066">
        <w:rPr>
          <w:rStyle w:val="berschrift3Zchn"/>
        </w:rPr>
        <w:t>s</w:t>
      </w:r>
      <w:r>
        <w:br/>
      </w:r>
      <w:r w:rsidRPr="009F0416">
        <w:t>With Magento Shop APP you can track your best sold products and other analytics data.</w:t>
      </w:r>
    </w:p>
    <w:p w14:paraId="02273D52" w14:textId="5A50ACC3" w:rsidR="009F0416" w:rsidRDefault="009F0416" w:rsidP="009F0416">
      <w:pPr>
        <w:pStyle w:val="Listennummer"/>
        <w:rPr>
          <w:lang w:eastAsia="de-DE" w:bidi="ar-SA"/>
        </w:rPr>
      </w:pPr>
      <w:r w:rsidRPr="003C7A4F">
        <w:rPr>
          <w:rStyle w:val="berschrift3Zchn"/>
        </w:rPr>
        <w:t>Multiple Language</w:t>
      </w:r>
      <w:r>
        <w:rPr>
          <w:lang w:eastAsia="de-DE" w:bidi="ar-SA"/>
        </w:rPr>
        <w:br/>
      </w:r>
      <w:r w:rsidRPr="009F0416">
        <w:rPr>
          <w:lang w:eastAsia="de-DE" w:bidi="ar-SA"/>
        </w:rPr>
        <w:t>With Magento Mobile Shop, you can now focus on global audience - courtesy the multilanguage feature which multiplies your online store.</w:t>
      </w:r>
    </w:p>
    <w:p w14:paraId="5F5E1728" w14:textId="0129C0C5" w:rsidR="009F0416" w:rsidRDefault="009F0416" w:rsidP="009F0416">
      <w:pPr>
        <w:pStyle w:val="Listennummer"/>
        <w:rPr>
          <w:lang w:eastAsia="de-DE" w:bidi="ar-SA"/>
        </w:rPr>
      </w:pPr>
      <w:r w:rsidRPr="003C7A4F">
        <w:rPr>
          <w:rStyle w:val="berschrift3Zchn"/>
        </w:rPr>
        <w:t xml:space="preserve"> Store Locator</w:t>
      </w:r>
      <w:r>
        <w:rPr>
          <w:lang w:eastAsia="de-DE" w:bidi="ar-SA"/>
        </w:rPr>
        <w:br/>
        <w:t>Magento Mobile Shop helps in locating your store conveniently apart from exploring other stores, addresses and facilities near you easily.</w:t>
      </w:r>
    </w:p>
    <w:p w14:paraId="441A1A87" w14:textId="64A615C1" w:rsidR="009F0416" w:rsidRPr="009F0416" w:rsidRDefault="009F0416" w:rsidP="009F0416">
      <w:pPr>
        <w:pStyle w:val="Listennummer"/>
        <w:rPr>
          <w:color w:val="auto"/>
          <w:sz w:val="27"/>
          <w:szCs w:val="27"/>
          <w:lang w:eastAsia="de-DE" w:bidi="ar-SA"/>
        </w:rPr>
      </w:pPr>
      <w:r w:rsidRPr="003C7A4F">
        <w:rPr>
          <w:rStyle w:val="berschrift3Zchn"/>
        </w:rPr>
        <w:t>Multiple Currencies</w:t>
      </w:r>
      <w:r>
        <w:rPr>
          <w:color w:val="auto"/>
          <w:sz w:val="27"/>
          <w:szCs w:val="27"/>
          <w:lang w:eastAsia="de-DE" w:bidi="ar-SA"/>
        </w:rPr>
        <w:br/>
      </w:r>
      <w:r w:rsidRPr="009F0416">
        <w:rPr>
          <w:lang w:eastAsia="de-DE" w:bidi="ar-SA"/>
        </w:rPr>
        <w:t>With the provision of multiple currencies, you can reach out to mass audience conveniently and increase your business globally.</w:t>
      </w:r>
    </w:p>
    <w:p w14:paraId="4A9B5625" w14:textId="74777DC9" w:rsidR="009F0416" w:rsidRPr="009F0416" w:rsidRDefault="009F0416" w:rsidP="009F0416">
      <w:pPr>
        <w:pStyle w:val="Listennummer"/>
        <w:rPr>
          <w:color w:val="auto"/>
          <w:sz w:val="27"/>
          <w:szCs w:val="27"/>
          <w:lang w:eastAsia="de-DE" w:bidi="ar-SA"/>
        </w:rPr>
      </w:pPr>
      <w:r w:rsidRPr="003C7A4F">
        <w:rPr>
          <w:rStyle w:val="berschrift3Zchn"/>
        </w:rPr>
        <w:t>Secure Payment Gateways</w:t>
      </w:r>
      <w:r>
        <w:rPr>
          <w:color w:val="auto"/>
          <w:sz w:val="27"/>
          <w:szCs w:val="27"/>
          <w:lang w:eastAsia="de-DE" w:bidi="ar-SA"/>
        </w:rPr>
        <w:br/>
      </w:r>
      <w:r w:rsidRPr="009F0416">
        <w:rPr>
          <w:lang w:eastAsia="de-DE" w:bidi="ar-SA"/>
        </w:rPr>
        <w:t>Give your customers the ease of paying safely by integrating several secure payment gateways in your app through Magento Mobile Shop.</w:t>
      </w:r>
    </w:p>
    <w:p w14:paraId="2A7A670A" w14:textId="3DC3E6BF" w:rsidR="009F0416" w:rsidRPr="009F0416" w:rsidRDefault="009F0416" w:rsidP="009F0416">
      <w:pPr>
        <w:pStyle w:val="Listennummer"/>
        <w:rPr>
          <w:color w:val="auto"/>
          <w:sz w:val="27"/>
          <w:szCs w:val="27"/>
          <w:lang w:eastAsia="de-DE" w:bidi="ar-SA"/>
        </w:rPr>
      </w:pPr>
      <w:r w:rsidRPr="003C7A4F">
        <w:rPr>
          <w:rStyle w:val="berschrift3Zchn"/>
        </w:rPr>
        <w:t>Cross Platform</w:t>
      </w:r>
      <w:r>
        <w:rPr>
          <w:color w:val="auto"/>
          <w:sz w:val="27"/>
          <w:szCs w:val="27"/>
          <w:lang w:eastAsia="de-DE" w:bidi="ar-SA"/>
        </w:rPr>
        <w:br/>
      </w:r>
      <w:r w:rsidRPr="009F0416">
        <w:rPr>
          <w:lang w:eastAsia="de-DE" w:bidi="ar-SA"/>
        </w:rPr>
        <w:t xml:space="preserve">Download Magento Mobile Application from Google Playstore or Apple iTunes Store to see the Cross Platform functionality. </w:t>
      </w:r>
    </w:p>
    <w:p w14:paraId="3404BD32" w14:textId="0D007F46" w:rsidR="009F0416" w:rsidRPr="009F0416" w:rsidRDefault="009F0416" w:rsidP="009F0416">
      <w:pPr>
        <w:pStyle w:val="Listennummer"/>
        <w:rPr>
          <w:color w:val="auto"/>
          <w:sz w:val="27"/>
          <w:szCs w:val="27"/>
          <w:lang w:eastAsia="de-DE" w:bidi="ar-SA"/>
        </w:rPr>
      </w:pPr>
      <w:r w:rsidRPr="003C7A4F">
        <w:rPr>
          <w:rStyle w:val="berschrift3Zchn"/>
        </w:rPr>
        <w:t>Coupon Codes</w:t>
      </w:r>
      <w:r>
        <w:rPr>
          <w:color w:val="auto"/>
          <w:sz w:val="27"/>
          <w:szCs w:val="27"/>
          <w:lang w:eastAsia="de-DE" w:bidi="ar-SA"/>
        </w:rPr>
        <w:br/>
      </w:r>
      <w:r w:rsidRPr="009F0416">
        <w:rPr>
          <w:lang w:eastAsia="de-DE" w:bidi="ar-SA"/>
        </w:rPr>
        <w:t>Share love with your customers by giving coupon codes in your mobile app and let them grab the best deals within no time.</w:t>
      </w:r>
    </w:p>
    <w:p w14:paraId="18915C7B" w14:textId="463B8B65" w:rsidR="009F0416" w:rsidRPr="009F0416" w:rsidRDefault="009F0416" w:rsidP="009F0416">
      <w:pPr>
        <w:pStyle w:val="Listennummer"/>
        <w:rPr>
          <w:lang w:eastAsia="de-DE" w:bidi="ar-SA"/>
        </w:rPr>
      </w:pPr>
      <w:r w:rsidRPr="003C7A4F">
        <w:rPr>
          <w:rStyle w:val="berschrift3Zchn"/>
        </w:rPr>
        <w:t>Real Time Sync</w:t>
      </w:r>
      <w:r>
        <w:rPr>
          <w:lang w:eastAsia="de-DE" w:bidi="ar-SA"/>
        </w:rPr>
        <w:br/>
      </w:r>
      <w:r w:rsidRPr="009F0416">
        <w:rPr>
          <w:lang w:eastAsia="de-DE" w:bidi="ar-SA"/>
        </w:rPr>
        <w:t>Magento Mobile Shop automatically syncs your online shopping website in real time hassle-free.</w:t>
      </w:r>
    </w:p>
    <w:p w14:paraId="11DF0A7B" w14:textId="523811B0" w:rsidR="003C7A4F" w:rsidRPr="003C7A4F" w:rsidRDefault="003C7A4F" w:rsidP="003C7A4F">
      <w:pPr>
        <w:pStyle w:val="Listennummer"/>
        <w:rPr>
          <w:color w:val="auto"/>
          <w:sz w:val="27"/>
          <w:szCs w:val="27"/>
          <w:lang w:eastAsia="de-DE" w:bidi="ar-SA"/>
        </w:rPr>
      </w:pPr>
      <w:r w:rsidRPr="003C7A4F">
        <w:rPr>
          <w:rStyle w:val="berschrift3Zchn"/>
        </w:rPr>
        <w:lastRenderedPageBreak/>
        <w:t>Push Notifications</w:t>
      </w:r>
      <w:r>
        <w:rPr>
          <w:color w:val="auto"/>
          <w:sz w:val="27"/>
          <w:szCs w:val="27"/>
          <w:lang w:eastAsia="de-DE" w:bidi="ar-SA"/>
        </w:rPr>
        <w:br/>
      </w:r>
      <w:r w:rsidRPr="003C7A4F">
        <w:rPr>
          <w:lang w:eastAsia="de-DE" w:bidi="ar-SA"/>
        </w:rPr>
        <w:t>Send out notification, discount alerts and much more to your customers through Push Notification feature.</w:t>
      </w:r>
    </w:p>
    <w:p w14:paraId="243A6AF6" w14:textId="1545A226" w:rsidR="009F0416" w:rsidRDefault="003C7A4F" w:rsidP="003C7A4F">
      <w:pPr>
        <w:pStyle w:val="Listennummer"/>
        <w:rPr>
          <w:color w:val="auto"/>
          <w:sz w:val="27"/>
          <w:szCs w:val="27"/>
          <w:lang w:eastAsia="de-DE" w:bidi="ar-SA"/>
        </w:rPr>
      </w:pPr>
      <w:r w:rsidRPr="003C7A4F">
        <w:rPr>
          <w:rStyle w:val="berschrift3Zchn"/>
        </w:rPr>
        <w:t>Impeccable Design</w:t>
      </w:r>
      <w:r>
        <w:rPr>
          <w:color w:val="auto"/>
          <w:sz w:val="27"/>
          <w:szCs w:val="27"/>
          <w:lang w:eastAsia="de-DE" w:bidi="ar-SA"/>
        </w:rPr>
        <w:br/>
      </w:r>
      <w:r>
        <w:t>With Magento Mobile Shop, you get high-definition app designs to choose from so that your app is stunningly brilliant and easy to use by customers.</w:t>
      </w:r>
    </w:p>
    <w:p w14:paraId="0AB28F68" w14:textId="38E3A586" w:rsidR="001C7967" w:rsidRPr="001C7967" w:rsidRDefault="00B4233E" w:rsidP="001C7967">
      <w:pPr>
        <w:pStyle w:val="Listennummer"/>
        <w:rPr>
          <w:lang w:eastAsia="de-DE" w:bidi="ar-SA"/>
        </w:rPr>
      </w:pPr>
      <w:r>
        <w:rPr>
          <w:rStyle w:val="berschrift3Zchn"/>
        </w:rPr>
        <w:t>(</w:t>
      </w:r>
      <w:r w:rsidR="001C7967" w:rsidRPr="001C7967">
        <w:rPr>
          <w:rStyle w:val="berschrift3Zchn"/>
        </w:rPr>
        <w:t>Zopim Chat</w:t>
      </w:r>
      <w:r>
        <w:rPr>
          <w:lang w:eastAsia="de-DE" w:bidi="ar-SA"/>
        </w:rPr>
        <w:t>)</w:t>
      </w:r>
      <w:r w:rsidR="001C7967">
        <w:rPr>
          <w:lang w:eastAsia="de-DE" w:bidi="ar-SA"/>
        </w:rPr>
        <w:br/>
      </w:r>
      <w:r w:rsidR="001C7967" w:rsidRPr="001C7967">
        <w:rPr>
          <w:lang w:eastAsia="de-DE" w:bidi="ar-SA"/>
        </w:rPr>
        <w:t>Chat with visitors</w:t>
      </w:r>
      <w:r w:rsidR="001C7967" w:rsidRPr="001C7967">
        <w:rPr>
          <w:lang w:eastAsia="de-DE" w:bidi="ar-SA"/>
        </w:rPr>
        <w:br/>
        <w:t>in real-time,</w:t>
      </w:r>
      <w:r w:rsidR="001C7967" w:rsidRPr="001C7967">
        <w:rPr>
          <w:lang w:eastAsia="de-DE" w:bidi="ar-SA"/>
        </w:rPr>
        <w:br/>
        <w:t>capture them as leads</w:t>
      </w:r>
      <w:r w:rsidR="001C7967" w:rsidRPr="001C7967">
        <w:rPr>
          <w:lang w:eastAsia="de-DE" w:bidi="ar-SA"/>
        </w:rPr>
        <w:br/>
        <w:t>and convert them to</w:t>
      </w:r>
      <w:r w:rsidR="001C7967" w:rsidRPr="001C7967">
        <w:rPr>
          <w:lang w:eastAsia="de-DE" w:bidi="ar-SA"/>
        </w:rPr>
        <w:br/>
        <w:t>active customers</w:t>
      </w:r>
    </w:p>
    <w:p w14:paraId="404CA03C" w14:textId="77777777" w:rsidR="008A1D47" w:rsidRDefault="00D27BD8" w:rsidP="008A1D47">
      <w:pPr>
        <w:pStyle w:val="Listennummer"/>
        <w:rPr>
          <w:lang w:eastAsia="de-DE" w:bidi="ar-SA"/>
        </w:rPr>
      </w:pPr>
      <w:r w:rsidRPr="00D27BD8">
        <w:rPr>
          <w:rStyle w:val="berschrift3Zchn"/>
        </w:rPr>
        <w:t>Quick Checkout</w:t>
      </w:r>
      <w:r w:rsidRPr="00D27BD8">
        <w:rPr>
          <w:lang w:eastAsia="de-DE" w:bidi="ar-SA"/>
        </w:rPr>
        <w:t xml:space="preserve"> </w:t>
      </w:r>
      <w:r>
        <w:rPr>
          <w:lang w:eastAsia="de-DE" w:bidi="ar-SA"/>
        </w:rPr>
        <w:br/>
      </w:r>
      <w:r w:rsidRPr="00D27BD8">
        <w:rPr>
          <w:lang w:eastAsia="de-DE" w:bidi="ar-SA"/>
        </w:rPr>
        <w:t>Say Goodbye checkout</w:t>
      </w:r>
      <w:r w:rsidRPr="00D27BD8">
        <w:rPr>
          <w:lang w:eastAsia="de-DE" w:bidi="ar-SA"/>
        </w:rPr>
        <w:br/>
        <w:t>complexity which normally leads</w:t>
      </w:r>
      <w:r w:rsidRPr="00D27BD8">
        <w:rPr>
          <w:lang w:eastAsia="de-DE" w:bidi="ar-SA"/>
        </w:rPr>
        <w:br/>
        <w:t xml:space="preserve">to cart being abandoned. </w:t>
      </w:r>
      <w:r w:rsidRPr="00D27BD8">
        <w:rPr>
          <w:lang w:eastAsia="de-DE" w:bidi="ar-SA"/>
        </w:rPr>
        <w:br/>
        <w:t>SimiCart offers a slick, simplified,</w:t>
      </w:r>
      <w:r w:rsidRPr="00D27BD8">
        <w:rPr>
          <w:lang w:eastAsia="de-DE" w:bidi="ar-SA"/>
        </w:rPr>
        <w:br/>
        <w:t xml:space="preserve">and direct checkout process </w:t>
      </w:r>
    </w:p>
    <w:p w14:paraId="433CF197" w14:textId="1051D9C1" w:rsidR="007E37D6" w:rsidRPr="007E37D6" w:rsidRDefault="008A1D47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 w:rsidRPr="008A1D47">
        <w:rPr>
          <w:rStyle w:val="berschrift3Zchn"/>
        </w:rPr>
        <w:t xml:space="preserve"> Taxes/Shipping syncing</w:t>
      </w:r>
      <w:r w:rsidR="00B4233E">
        <w:rPr>
          <w:rStyle w:val="berschrift3Zchn"/>
        </w:rPr>
        <w:t xml:space="preserve"> ???</w:t>
      </w:r>
    </w:p>
    <w:p w14:paraId="51775A26" w14:textId="1D114669" w:rsidR="007E37D6" w:rsidRPr="007E37D6" w:rsidRDefault="00004BD1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</w:t>
      </w:r>
      <w:r w:rsidR="007E37D6">
        <w:rPr>
          <w:rStyle w:val="berschrift3Zchn"/>
        </w:rPr>
        <w:t>Promotional Banners</w:t>
      </w:r>
    </w:p>
    <w:p w14:paraId="5EA2D732" w14:textId="3AC6FB98" w:rsidR="007E37D6" w:rsidRPr="007E37D6" w:rsidRDefault="00004BD1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</w:t>
      </w:r>
      <w:r w:rsidR="007E37D6">
        <w:rPr>
          <w:rStyle w:val="berschrift3Zchn"/>
        </w:rPr>
        <w:t>Mobile Reward Points</w:t>
      </w:r>
    </w:p>
    <w:p w14:paraId="78B449C4" w14:textId="7EAEBAB3" w:rsidR="00402328" w:rsidRPr="00402328" w:rsidRDefault="00004BD1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</w:t>
      </w:r>
      <w:r w:rsidR="007E37D6">
        <w:rPr>
          <w:rStyle w:val="berschrift3Zchn"/>
        </w:rPr>
        <w:t>Social Integration</w:t>
      </w:r>
      <w:r w:rsidR="00B618D5">
        <w:rPr>
          <w:rStyle w:val="berschrift3Zchn"/>
        </w:rPr>
        <w:t xml:space="preserve"> (Facebook connect usw)</w:t>
      </w:r>
    </w:p>
    <w:p w14:paraId="02A266C3" w14:textId="103D65FB" w:rsidR="00402328" w:rsidRPr="00402328" w:rsidRDefault="00004BD1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</w:t>
      </w:r>
      <w:r w:rsidR="00402328">
        <w:rPr>
          <w:rStyle w:val="berschrift3Zchn"/>
        </w:rPr>
        <w:t>Adress autofill</w:t>
      </w:r>
    </w:p>
    <w:p w14:paraId="6435C616" w14:textId="1E7E18E4" w:rsidR="00004BD1" w:rsidRPr="00004BD1" w:rsidRDefault="00004BD1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</w:t>
      </w:r>
      <w:r w:rsidR="00402328">
        <w:rPr>
          <w:rStyle w:val="berschrift3Zchn"/>
        </w:rPr>
        <w:t>QR-Code Scanner</w:t>
      </w:r>
    </w:p>
    <w:p w14:paraId="7C05268E" w14:textId="77777777" w:rsidR="00B16FEC" w:rsidRPr="00B16FEC" w:rsidRDefault="00004BD1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Daily Deals</w:t>
      </w:r>
    </w:p>
    <w:p w14:paraId="4110BF97" w14:textId="2F1B6CF3" w:rsidR="004958D6" w:rsidRPr="004958D6" w:rsidRDefault="00B16FEC" w:rsidP="008A1D47">
      <w:pPr>
        <w:pStyle w:val="Listennummer"/>
        <w:rPr>
          <w:rStyle w:val="berschrift3Zchn"/>
          <w:rFonts w:asciiTheme="minorHAnsi" w:eastAsiaTheme="minorHAnsi" w:hAnsiTheme="minorHAnsi" w:cstheme="minorBidi"/>
          <w:color w:val="595959" w:themeColor="text1" w:themeTint="A6"/>
          <w:sz w:val="28"/>
          <w:szCs w:val="28"/>
          <w:lang w:eastAsia="de-DE" w:bidi="ar-SA"/>
        </w:rPr>
      </w:pPr>
      <w:r>
        <w:rPr>
          <w:rStyle w:val="berschrift3Zchn"/>
        </w:rPr>
        <w:t xml:space="preserve"> Multi Store View</w:t>
      </w:r>
      <w:r w:rsidR="00B4233E">
        <w:rPr>
          <w:rStyle w:val="berschrift3Zchn"/>
        </w:rPr>
        <w:t xml:space="preserve"> ???</w:t>
      </w:r>
      <w:bookmarkStart w:id="0" w:name="_GoBack"/>
      <w:bookmarkEnd w:id="0"/>
    </w:p>
    <w:p w14:paraId="7FA93A88" w14:textId="314F7051" w:rsidR="006859D3" w:rsidRPr="008A1D47" w:rsidRDefault="004958D6" w:rsidP="008A1D47">
      <w:pPr>
        <w:pStyle w:val="Listennummer"/>
        <w:rPr>
          <w:lang w:eastAsia="de-DE" w:bidi="ar-SA"/>
        </w:rPr>
      </w:pPr>
      <w:r>
        <w:rPr>
          <w:rStyle w:val="berschrift3Zchn"/>
        </w:rPr>
        <w:lastRenderedPageBreak/>
        <w:t>Google Analytics for App</w:t>
      </w:r>
      <w:r w:rsidR="008A1D47">
        <w:rPr>
          <w:lang w:eastAsia="de-DE" w:bidi="ar-SA"/>
        </w:rPr>
        <w:br/>
      </w:r>
      <w:r w:rsidR="008A1D47">
        <w:rPr>
          <w:lang w:eastAsia="de-DE" w:bidi="ar-SA"/>
        </w:rPr>
        <w:br/>
      </w:r>
      <w:r w:rsidR="008A1D47">
        <w:rPr>
          <w:lang w:eastAsia="de-DE" w:bidi="ar-SA"/>
        </w:rPr>
        <w:br/>
      </w:r>
    </w:p>
    <w:sectPr w:rsidR="006859D3" w:rsidRPr="008A1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C9EB5" w14:textId="77777777" w:rsidR="00487069" w:rsidRDefault="00487069">
      <w:pPr>
        <w:spacing w:after="0" w:line="240" w:lineRule="auto"/>
      </w:pPr>
      <w:r>
        <w:separator/>
      </w:r>
    </w:p>
    <w:p w14:paraId="3A613EB3" w14:textId="77777777" w:rsidR="00487069" w:rsidRDefault="00487069"/>
    <w:p w14:paraId="3FAF34AA" w14:textId="77777777" w:rsidR="00487069" w:rsidRDefault="00487069"/>
  </w:endnote>
  <w:endnote w:type="continuationSeparator" w:id="0">
    <w:p w14:paraId="4F2D508E" w14:textId="77777777" w:rsidR="00487069" w:rsidRDefault="00487069">
      <w:pPr>
        <w:spacing w:after="0" w:line="240" w:lineRule="auto"/>
      </w:pPr>
      <w:r>
        <w:continuationSeparator/>
      </w:r>
    </w:p>
    <w:p w14:paraId="18782ECE" w14:textId="77777777" w:rsidR="00487069" w:rsidRDefault="00487069"/>
    <w:p w14:paraId="55A858CB" w14:textId="77777777" w:rsidR="00487069" w:rsidRDefault="00487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E92CC" w14:textId="77777777" w:rsidR="006859D3" w:rsidRDefault="006859D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828A9" w14:textId="77777777" w:rsidR="006859D3" w:rsidRDefault="007C22C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3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D0455" w14:textId="77777777" w:rsidR="006859D3" w:rsidRDefault="006859D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C70A3" w14:textId="77777777" w:rsidR="00487069" w:rsidRDefault="00487069">
      <w:pPr>
        <w:spacing w:after="0" w:line="240" w:lineRule="auto"/>
      </w:pPr>
      <w:r>
        <w:separator/>
      </w:r>
    </w:p>
    <w:p w14:paraId="5529F029" w14:textId="77777777" w:rsidR="00487069" w:rsidRDefault="00487069"/>
    <w:p w14:paraId="44EF31A8" w14:textId="77777777" w:rsidR="00487069" w:rsidRDefault="00487069"/>
  </w:footnote>
  <w:footnote w:type="continuationSeparator" w:id="0">
    <w:p w14:paraId="621F2C38" w14:textId="77777777" w:rsidR="00487069" w:rsidRDefault="00487069">
      <w:pPr>
        <w:spacing w:after="0" w:line="240" w:lineRule="auto"/>
      </w:pPr>
      <w:r>
        <w:continuationSeparator/>
      </w:r>
    </w:p>
    <w:p w14:paraId="60F03D2E" w14:textId="77777777" w:rsidR="00487069" w:rsidRDefault="00487069"/>
    <w:p w14:paraId="7B67E992" w14:textId="77777777" w:rsidR="00487069" w:rsidRDefault="0048706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07406" w14:textId="77777777" w:rsidR="006859D3" w:rsidRDefault="006859D3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03D07" w14:textId="77777777" w:rsidR="006859D3" w:rsidRDefault="006859D3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67CD0" w14:textId="77777777" w:rsidR="006859D3" w:rsidRDefault="006859D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1A2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187749DF"/>
    <w:multiLevelType w:val="hybridMultilevel"/>
    <w:tmpl w:val="4D0E85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11438"/>
    <w:multiLevelType w:val="hybridMultilevel"/>
    <w:tmpl w:val="0CCAE71C"/>
    <w:lvl w:ilvl="0" w:tplc="A712F328">
      <w:start w:val="1"/>
      <w:numFmt w:val="decimal"/>
      <w:lvlText w:val="%1."/>
      <w:lvlJc w:val="left"/>
      <w:pPr>
        <w:ind w:left="720" w:hanging="360"/>
      </w:pPr>
      <w:rPr>
        <w:rFonts w:hint="default"/>
        <w:color w:val="266CBF" w:themeColor="accent1"/>
        <w:sz w:val="3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D5"/>
    <w:rsid w:val="00004BD1"/>
    <w:rsid w:val="001634D5"/>
    <w:rsid w:val="001C7967"/>
    <w:rsid w:val="0032064C"/>
    <w:rsid w:val="003C7A4F"/>
    <w:rsid w:val="00402328"/>
    <w:rsid w:val="00487069"/>
    <w:rsid w:val="004958D6"/>
    <w:rsid w:val="006859D3"/>
    <w:rsid w:val="006C35E6"/>
    <w:rsid w:val="007C22CD"/>
    <w:rsid w:val="007E37D6"/>
    <w:rsid w:val="008A1D47"/>
    <w:rsid w:val="009F0416"/>
    <w:rsid w:val="00B16FEC"/>
    <w:rsid w:val="00B4233E"/>
    <w:rsid w:val="00B471C7"/>
    <w:rsid w:val="00B618D5"/>
    <w:rsid w:val="00C85066"/>
    <w:rsid w:val="00D27BD8"/>
    <w:rsid w:val="00E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3C1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de-DE" w:eastAsia="ja-JP" w:bidi="de-DE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35E6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paragraph" w:styleId="Titel">
    <w:name w:val="Title"/>
    <w:basedOn w:val="Standard"/>
    <w:link w:val="TitelZchn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Aufzhlungszeichen">
    <w:name w:val="List Bullet"/>
    <w:basedOn w:val="Standard"/>
    <w:uiPriority w:val="10"/>
    <w:qFormat/>
    <w:pPr>
      <w:numPr>
        <w:numId w:val="13"/>
      </w:numPr>
    </w:p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sz w:val="34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i/>
      <w:iCs/>
      <w:color w:val="266CBF" w:themeColor="accent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i/>
      <w:color w:val="266CBF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66CBF" w:themeColor="accent1"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Listennummer">
    <w:name w:val="List Number"/>
    <w:basedOn w:val="Standard"/>
    <w:uiPriority w:val="10"/>
    <w:unhideWhenUsed/>
    <w:qFormat/>
    <w:pPr>
      <w:numPr>
        <w:numId w:val="14"/>
      </w:numPr>
    </w:p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Link">
    <w:name w:val="Hyperlink"/>
    <w:basedOn w:val="Absatz-Standardschriftart"/>
    <w:uiPriority w:val="99"/>
    <w:unhideWhenUsed/>
    <w:rPr>
      <w:color w:val="266CB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634D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kal_andrej/Library/Containers/com.microsoft.Word/Data/Library/Caches/TM10002083/Erstellen%20einer%20Liste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einer Liste.dotx</Template>
  <TotalTime>0</TotalTime>
  <Pages>3</Pages>
  <Words>257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15</cp:revision>
  <dcterms:created xsi:type="dcterms:W3CDTF">2016-11-22T21:43:00Z</dcterms:created>
  <dcterms:modified xsi:type="dcterms:W3CDTF">2016-11-23T08:10:00Z</dcterms:modified>
</cp:coreProperties>
</file>